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git hub  笔记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cd 盘符切换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cd.. 返回上一个盘符</w:t>
      </w:r>
    </w:p>
    <w:p>
      <w:pPr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  工具  版本控制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Github  远程仓库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命令 </w:t>
      </w:r>
      <w:r>
        <w:rPr>
          <w:rFonts w:hint="eastAsia"/>
          <w:sz w:val="28"/>
          <w:szCs w:val="28"/>
          <w:lang w:val="en-US" w:eastAsia="zh-CN"/>
        </w:rPr>
        <w:t xml:space="preserve"> git clone  下载github的资源到本地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sz w:val="28"/>
          <w:szCs w:val="28"/>
          <w:lang w:val="en-US" w:eastAsia="zh-CN"/>
        </w:rPr>
      </w:pPr>
      <w:r>
        <w:rPr>
          <w:rFonts w:hint="eastAsia"/>
          <w:color w:val="7030A0"/>
          <w:sz w:val="28"/>
          <w:szCs w:val="28"/>
          <w:lang w:val="en-US" w:eastAsia="zh-CN"/>
        </w:rPr>
        <w:t>设置开发者的名字和邮箱：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config --global user.name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github 的名字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config --global user.email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github 的email</w:t>
      </w:r>
      <w:r>
        <w:rPr>
          <w:rFonts w:hint="default"/>
          <w:sz w:val="28"/>
          <w:szCs w:val="28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查看github的配置： git config --list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git的三个区：</w:t>
      </w:r>
    </w:p>
    <w:p>
      <w:pPr>
        <w:widowControl w:val="0"/>
        <w:numPr>
          <w:ilvl w:val="0"/>
          <w:numId w:val="2"/>
        </w:numPr>
        <w:ind w:left="14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工作区</w:t>
      </w:r>
    </w:p>
    <w:p>
      <w:pPr>
        <w:widowControl w:val="0"/>
        <w:numPr>
          <w:ilvl w:val="0"/>
          <w:numId w:val="2"/>
        </w:numPr>
        <w:ind w:left="14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暂存区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作为过渡区，避免误操作</w:t>
      </w:r>
    </w:p>
    <w:p>
      <w:pPr>
        <w:widowControl w:val="0"/>
        <w:numPr>
          <w:ilvl w:val="0"/>
          <w:numId w:val="0"/>
        </w:numPr>
        <w:ind w:left="140" w:leftChars="0" w:firstLine="838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（保护工作区和暂存区），分支处理 </w:t>
      </w:r>
    </w:p>
    <w:p>
      <w:pPr>
        <w:widowControl w:val="0"/>
        <w:numPr>
          <w:ilvl w:val="0"/>
          <w:numId w:val="2"/>
        </w:numPr>
        <w:ind w:left="14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版本区  </w:t>
      </w:r>
      <w:r>
        <w:rPr>
          <w:rFonts w:hint="eastAsia"/>
          <w:sz w:val="24"/>
          <w:szCs w:val="24"/>
          <w:lang w:val="en-US" w:eastAsia="zh-CN"/>
        </w:rPr>
        <w:t>主分支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git status  git 目前的状态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提交：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add  文件名字    到暂存区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add . 全部提交到暂存区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commit  提交到版本区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commit -m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可以写注释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commit -a -m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可以写注释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 直接添加到版本区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log   版本区的操作详情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对比：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diff  工作区和暂存区的差别对比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diff --cached  暂存区与版本区的对比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或者  git diff --staged 暂存区与版本区的对比</w:t>
      </w:r>
    </w:p>
    <w:p>
      <w:pPr>
        <w:widowControl w:val="0"/>
        <w:numPr>
          <w:ilvl w:val="0"/>
          <w:numId w:val="0"/>
        </w:numPr>
        <w:ind w:left="420" w:leftChars="0" w:firstLine="840" w:firstLineChars="3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diff  master 工作区与版本区直接对比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撤销：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reset HEAD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 xml:space="preserve"> 文件名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暂存区撤销到工作区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checkout  --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文件名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 撤销工作区修改的内容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commit --amend  撤回提交操作（误提交之后的撤回操作）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删除：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rm 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文件名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删除工作区的文件 相对应的暂存区的也删掉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rm  -f 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文件名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删除工作区和暂存区的文件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rm --cached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文件名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只删除暂存区的文件 保留工作区的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恢复：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回到过去的操作：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不小心误删除之后的操作  通过git log 来查看之前的操作记录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找到之前的操作记录的id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checkout  id代码 文件名  对指定文件的恢复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或者 git reset --hard commit id  恢复整个版本  对整个版本的恢复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reset --hard HEAD^ 恢复到指定的操作记录 </w:t>
      </w:r>
    </w:p>
    <w:p>
      <w:pPr>
        <w:widowControl w:val="0"/>
        <w:numPr>
          <w:ilvl w:val="0"/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比如：当前是change3 要恢复到change2的操作</w:t>
      </w:r>
    </w:p>
    <w:p>
      <w:pPr>
        <w:widowControl w:val="0"/>
        <w:numPr>
          <w:ilvl w:val="0"/>
          <w:numId w:val="0"/>
        </w:numPr>
        <w:ind w:firstLine="1111" w:firstLineChars="397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再次恢复 需要再次提交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或者 git reset --hard HEAD~2 直接恢复到过去的版本 退回2步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回到现在的操作：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reflog 找到要每次操作的记录 找到id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直接 git reset --head id 就可以恢复到之前的操作文件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同步到远程仓库：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git push 同步到远程仓库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git remote  可以查到远程仓库的名字  默认是origin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git remote -v 可以查到远程仓库的地址 </w:t>
      </w:r>
    </w:p>
    <w:p>
      <w:pPr>
        <w:widowControl w:val="0"/>
        <w:numPr>
          <w:ilvl w:val="0"/>
          <w:numId w:val="0"/>
        </w:numPr>
        <w:ind w:left="279" w:leftChars="133" w:firstLine="0" w:firstLineChars="0"/>
        <w:jc w:val="both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git push 远程仓库的名字（默认origin） master(主分支名字)   </w:t>
      </w:r>
    </w:p>
    <w:p>
      <w:pPr>
        <w:widowControl w:val="0"/>
        <w:numPr>
          <w:ilvl w:val="0"/>
          <w:numId w:val="0"/>
        </w:numPr>
        <w:ind w:left="279" w:leftChars="133" w:firstLine="0" w:firstLineChars="0"/>
        <w:jc w:val="both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只有一个文件时默认是master  例如： git push origin master</w:t>
      </w:r>
    </w:p>
    <w:p>
      <w:pPr>
        <w:widowControl w:val="0"/>
        <w:numPr>
          <w:ilvl w:val="0"/>
          <w:numId w:val="0"/>
        </w:numPr>
        <w:ind w:left="279" w:leftChars="133" w:firstLine="0" w:firstLineChars="0"/>
        <w:jc w:val="both"/>
        <w:rPr>
          <w:rFonts w:hint="eastAsia"/>
          <w:b w:val="0"/>
          <w:bCs w:val="0"/>
          <w:color w:val="262626" w:themeColor="text1" w:themeTint="D9"/>
          <w:sz w:val="28"/>
          <w:szCs w:val="2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279" w:leftChars="133" w:firstLine="0" w:firstLineChars="0"/>
        <w:jc w:val="both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多人开发：</w:t>
      </w:r>
    </w:p>
    <w:p>
      <w:pPr>
        <w:widowControl w:val="0"/>
        <w:numPr>
          <w:ilvl w:val="0"/>
          <w:numId w:val="0"/>
        </w:numPr>
        <w:ind w:left="279" w:leftChars="133" w:firstLine="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第一步 在git hub上 进入要多人开发的项目，点击settings之后</w:t>
      </w:r>
    </w:p>
    <w:p>
      <w:pPr>
        <w:widowControl w:val="0"/>
        <w:numPr>
          <w:ilvl w:val="0"/>
          <w:numId w:val="0"/>
        </w:numPr>
        <w:ind w:left="1401" w:leftChars="665" w:hanging="5" w:hangingChars="2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找到 collborators  点击进入之后 输入要协作的人员的github账号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第二步 协作人员的github 上确认即可；</w:t>
      </w:r>
    </w:p>
    <w:p>
      <w:pPr>
        <w:widowControl w:val="0"/>
        <w:numPr>
          <w:ilvl w:val="0"/>
          <w:numId w:val="0"/>
        </w:numPr>
        <w:ind w:left="279" w:leftChars="133" w:firstLine="0" w:firstLineChars="0"/>
        <w:jc w:val="both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119" w:leftChars="133" w:hanging="840" w:hangingChars="30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第三步 协作人员要设置 名字和邮箱 已经到 github上git clone 要开发的文件</w:t>
      </w:r>
    </w:p>
    <w:p>
      <w:pPr>
        <w:widowControl w:val="0"/>
        <w:numPr>
          <w:ilvl w:val="0"/>
          <w:numId w:val="0"/>
        </w:numPr>
        <w:ind w:left="1119" w:leftChars="133" w:hanging="840" w:hangingChars="30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70C0"/>
          <w:sz w:val="28"/>
          <w:szCs w:val="28"/>
          <w:lang w:val="en-US" w:eastAsia="zh-CN"/>
        </w:rPr>
        <w:t>多人协作 解决冲突：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highlight w:val="cyan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highlight w:val="cyan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首选方法1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highlight w:val="yellow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git fetch 同步更新代码  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highlight w:val="yellow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拉取不合并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diff master origin/master  对比冲突代码</w:t>
      </w:r>
    </w:p>
    <w:p>
      <w:pPr>
        <w:widowControl w:val="0"/>
        <w:numPr>
          <w:ilvl w:val="0"/>
          <w:numId w:val="0"/>
        </w:numPr>
        <w:ind w:left="838" w:leftChars="399" w:firstLine="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merge origin/master 手动合并  需要在文件里删除不需要的冲突代码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git commit -a -m 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命名(随便起个）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push origin master  再次提交到远程仓库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方法2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highlight w:val="yellow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git pull 同步更新代码 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highlight w:val="yellow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拉取直接合并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不需要以下这两步: 直接合并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git diff master origin/master  对比冲突代码</w:t>
      </w:r>
    </w:p>
    <w:p>
      <w:pPr>
        <w:widowControl w:val="0"/>
        <w:numPr>
          <w:ilvl w:val="0"/>
          <w:numId w:val="0"/>
        </w:numPr>
        <w:ind w:left="420" w:leftChars="0" w:firstLine="840" w:firstLineChars="30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merge origin/master 手动合并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直接走这一步：</w:t>
      </w:r>
    </w:p>
    <w:p>
      <w:pPr>
        <w:widowControl w:val="0"/>
        <w:numPr>
          <w:ilvl w:val="0"/>
          <w:numId w:val="0"/>
        </w:numPr>
        <w:ind w:firstLine="1120" w:firstLineChars="400"/>
        <w:jc w:val="both"/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git commit -a -m 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命名(随便起个）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ind w:firstLine="1120" w:firstLineChars="40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push origin master  再次提交到远程仓库</w:t>
      </w:r>
    </w:p>
    <w:p>
      <w:pPr>
        <w:widowControl w:val="0"/>
        <w:numPr>
          <w:ilvl w:val="0"/>
          <w:numId w:val="0"/>
        </w:numPr>
        <w:ind w:firstLine="1120" w:firstLineChars="40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开源项目：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功能负责的情况下 需要下载到本地修改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fork 开源项目 开了一个新的分支 镜像了一个新的版本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先git clone 到本地工作区  之后进行修改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sz w:val="28"/>
          <w:szCs w:val="28"/>
          <w:lang w:val="en-US" w:eastAsia="zh-CN"/>
        </w:rPr>
        <w:t xml:space="preserve">提交 git commit -a -m 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“</w:t>
      </w: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命名(随便起个）</w:t>
      </w:r>
      <w:r>
        <w:rPr>
          <w:rFonts w:hint="default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再 git push origin master         push到远程仓库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在当前文件主页面 点击 pull request 发送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675" cy="1948180"/>
            <wp:effectExtent l="0" t="0" r="3175" b="13970"/>
            <wp:docPr id="2" name="图片 2" descr="15259160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591600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对方会根据情况来接受或者不接受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另一种是简单修改  直接在fork 后的git hub 文件上修改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820035" cy="1123950"/>
            <wp:effectExtent l="0" t="0" r="18415" b="0"/>
            <wp:docPr id="3" name="图片 3" descr="15259162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25916207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修改后 在提交给对方来决定要不要修改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删除fork 的远程仓库：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点击主页面的settings设置里，点击Delete this repository选框输入要删除的文件名 进行删除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00206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 xml:space="preserve">git 分支处理：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>多人开发 互不影响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branch  查看当前的分支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/>
          <w:b w:val="0"/>
          <w:bCs w:val="0"/>
          <w:color w:val="404040" w:themeColor="text1" w:themeTint="BF"/>
          <w:sz w:val="28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git branch +名字   创建分支 例如：git branch new1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checkout +名字  切换分支 例如：git checkout new1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checkout master 切换到主分支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快速创建 并且切换到分支上：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checkout -b +名字   例如：git checkout -b new2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把分支上的代码合并到主分支上：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在主分支master 下输入：git merge 名字  例如：git merge new1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branch --merged 查看与master合并的分支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branch --no-merged 查看没有与master合并的分支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branch -d 名字   删除已经合并没有用的分支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如：git branch -d new1</w:t>
      </w:r>
    </w:p>
    <w:p>
      <w:pPr>
        <w:widowControl w:val="0"/>
        <w:numPr>
          <w:ilvl w:val="0"/>
          <w:numId w:val="0"/>
        </w:numPr>
        <w:ind w:left="559" w:leftChars="266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没有合并的分支是不能直接执行删除  如要强制删除没有合并的分支，可以用git branch -D new1(名字)</w:t>
      </w:r>
    </w:p>
    <w:p>
      <w:pPr>
        <w:widowControl w:val="0"/>
        <w:numPr>
          <w:ilvl w:val="0"/>
          <w:numId w:val="0"/>
        </w:numPr>
        <w:ind w:left="559" w:leftChars="266" w:firstLine="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79" w:leftChars="133" w:firstLine="280" w:firstLineChars="10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打标签 ：记录现在的状态    也可以在git hub上直接打标签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比如一个完整的demo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tag 查看标签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tag+名字  如： git tag v1.0  打上标签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 psuh origin v1.0   push到远程仓库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A57A24"/>
    <w:multiLevelType w:val="singleLevel"/>
    <w:tmpl w:val="F8A57A24"/>
    <w:lvl w:ilvl="0" w:tentative="0">
      <w:start w:val="1"/>
      <w:numFmt w:val="decimal"/>
      <w:suff w:val="space"/>
      <w:lvlText w:val="%1."/>
      <w:lvlJc w:val="left"/>
      <w:pPr>
        <w:ind w:left="140" w:leftChars="0" w:firstLine="0" w:firstLineChars="0"/>
      </w:pPr>
    </w:lvl>
  </w:abstractNum>
  <w:abstractNum w:abstractNumId="1">
    <w:nsid w:val="3227B00A"/>
    <w:multiLevelType w:val="singleLevel"/>
    <w:tmpl w:val="3227B00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7340E"/>
    <w:rsid w:val="080F41A9"/>
    <w:rsid w:val="09FE0E32"/>
    <w:rsid w:val="15B87FFF"/>
    <w:rsid w:val="19D63ED1"/>
    <w:rsid w:val="1C696A91"/>
    <w:rsid w:val="251F3EC0"/>
    <w:rsid w:val="2A8B24F4"/>
    <w:rsid w:val="2E25344B"/>
    <w:rsid w:val="304143E3"/>
    <w:rsid w:val="37F9633D"/>
    <w:rsid w:val="3C405F50"/>
    <w:rsid w:val="3D5036CB"/>
    <w:rsid w:val="504D17E9"/>
    <w:rsid w:val="57206BB2"/>
    <w:rsid w:val="5879443C"/>
    <w:rsid w:val="5C061C0A"/>
    <w:rsid w:val="60036192"/>
    <w:rsid w:val="6034637B"/>
    <w:rsid w:val="6D535020"/>
    <w:rsid w:val="6F3F1EAA"/>
    <w:rsid w:val="7577340E"/>
    <w:rsid w:val="75D62D09"/>
    <w:rsid w:val="760602CB"/>
    <w:rsid w:val="782260A0"/>
    <w:rsid w:val="7CD6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2018-05-08T09:18:00Z</dcterms:created>
  <dc:creator>娜娜</dc:creator>
  <cp:lastModifiedBy>娜娜</cp:lastModifiedBy>
  <dcterms:modified xsi:type="dcterms:W3CDTF">2018-05-10T03:08:01Z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